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7D3" w:rsidRDefault="007B4B8A" w:rsidP="007B4B8A">
      <w:pPr>
        <w:pStyle w:val="Title"/>
        <w:jc w:val="center"/>
      </w:pPr>
      <w:r>
        <w:t>PODATKOVNE BAZE</w:t>
      </w:r>
    </w:p>
    <w:p w:rsidR="007B4B8A" w:rsidRPr="007B4B8A" w:rsidRDefault="007B4B8A" w:rsidP="007B4B8A">
      <w:pPr>
        <w:pStyle w:val="Heading1"/>
        <w:jc w:val="center"/>
      </w:pPr>
      <w:r>
        <w:t>PROJEKT: SPLETNA APLIKACIJA NAMENJENA NAVIDEZNEMU PODJETJU, ZA UPRAVLJANJE Z IZDANIMI RAČUNI IN PODATKI STRANK</w:t>
      </w:r>
    </w:p>
    <w:p w:rsidR="007B4B8A" w:rsidRDefault="007B4B8A" w:rsidP="007B4B8A"/>
    <w:p w:rsidR="007B4B8A" w:rsidRDefault="007B4B8A" w:rsidP="007B4B8A">
      <w:r>
        <w:t>V svojem projektu, kjer bom ustvaril spletno aplikacijo, in jo povezal z podatkovno bazo. Namenjena bo podjetju, da bi lažje nadzorovalo izdane račune, ter jih hranilo. Prav tako bo podatkovna baza vsebovala</w:t>
      </w:r>
      <w:r w:rsidR="00600A4C">
        <w:t xml:space="preserve"> informacije o strankah (naslove, kontaktne podatke ....). Aplikacija bo namenjena tudi analizi stroškov, prometa in zaslužku podjetja, tako da bo podatke o računih in nakupih primerno preračunala.</w:t>
      </w:r>
    </w:p>
    <w:p w:rsidR="00600A4C" w:rsidRDefault="00600A4C" w:rsidP="007B4B8A">
      <w:r>
        <w:t>V prvih dveh tednih je moj namen konstruirati podatkovno bazo, osnovo aplikacije s pomočjo programa bottle, in sestaviti potrebne funkcije za preračunavanje zgoraj omenjenih kompetenc.</w:t>
      </w:r>
    </w:p>
    <w:p w:rsidR="00AD0188" w:rsidRDefault="00AD0188" w:rsidP="007B4B8A">
      <w:r>
        <w:t>Baza bo zato vsebovala več tabel, ki jih bom kasneje združeval, in upravljal z njimi. (tabela o izdanih računih, podatkih o strankah ...)</w:t>
      </w:r>
    </w:p>
    <w:p w:rsidR="00600A4C" w:rsidRDefault="00600A4C" w:rsidP="007B4B8A">
      <w:r>
        <w:t>Moj oče vodi družinsko podjetje, ki se ukvarja z integriranim in ekološkim pridelovanjem sadja, zato je moj namen poskusiti aplikacijo prirediti tako, da bo lahko koristila temu specifičnemu podjetju. V ta namen bom zbral podatke strank (večinoma vrtci, osnovne šole in gimnazije), in jih uporabiti v svojem projektu.</w:t>
      </w:r>
    </w:p>
    <w:p w:rsidR="00AE6B14" w:rsidRDefault="00600A4C" w:rsidP="00AE6B14">
      <w:r>
        <w:t>V skladu z varstvom podatkov, bom le-te, dokler ne bom aplikacije ustrezno posredoval podjetju, v določeni meri ohranil zasebne. (Seveda bodo vidni v okviru izobraževalnih potreb.</w:t>
      </w:r>
    </w:p>
    <w:p w:rsidR="00AE6B14" w:rsidRDefault="00AE6B14" w:rsidP="00AE6B14">
      <w:pPr>
        <w:pStyle w:val="Heading1"/>
        <w:numPr>
          <w:ilvl w:val="0"/>
          <w:numId w:val="1"/>
        </w:numPr>
      </w:pPr>
      <w:r>
        <w:t>VZPOSTAVITEV PODATKOVNE BAZE</w:t>
      </w:r>
    </w:p>
    <w:p w:rsidR="00AE6B14" w:rsidRDefault="00AE6B14" w:rsidP="00AE6B14">
      <w:pPr>
        <w:pStyle w:val="Heading2"/>
        <w:numPr>
          <w:ilvl w:val="0"/>
          <w:numId w:val="2"/>
        </w:numPr>
      </w:pPr>
      <w:r>
        <w:t>TABELA: STRANKE</w:t>
      </w:r>
    </w:p>
    <w:p w:rsidR="00AE6B14" w:rsidRDefault="00AE6B14" w:rsidP="00AE6B14">
      <w:r>
        <w:t>Tabela vsebuje vse potrebne informacije, ki zadevajo stranke. Ima podatke o imenu, naslovu, kontaktnih podatkih in o davčnih številkah. Seveda je prvi stolpec tabele namenjen identifikacijski številki kupca, ki bo namenjena predvsem povezovanju tabele z ostalimi.</w:t>
      </w:r>
    </w:p>
    <w:p w:rsidR="00AE6B14" w:rsidRDefault="00AE6B14" w:rsidP="00AE6B14">
      <w:pPr>
        <w:pStyle w:val="Heading2"/>
        <w:numPr>
          <w:ilvl w:val="0"/>
          <w:numId w:val="2"/>
        </w:numPr>
      </w:pPr>
      <w:r>
        <w:t>TABELA: IZDANI RAČUNI</w:t>
      </w:r>
    </w:p>
    <w:p w:rsidR="00AE6B14" w:rsidRDefault="00AE6B14" w:rsidP="00AE6B14">
      <w:r>
        <w:t>Vsebuje vse potrebne informacije o vseh izdanih računih podjetja. Datum, ceno, stopnjo DDV, ter povezavo z kupcem iz tabele »stranke«.</w:t>
      </w:r>
    </w:p>
    <w:p w:rsidR="004A6B14" w:rsidRDefault="004A6B14" w:rsidP="004A6B14">
      <w:pPr>
        <w:pStyle w:val="Heading2"/>
        <w:numPr>
          <w:ilvl w:val="0"/>
          <w:numId w:val="2"/>
        </w:numPr>
      </w:pPr>
      <w:r>
        <w:t>TABELA: STROŠKI</w:t>
      </w:r>
    </w:p>
    <w:p w:rsidR="004A6B14" w:rsidRDefault="004A6B14" w:rsidP="004A6B14">
      <w:r>
        <w:t xml:space="preserve">Vsebuje informacije o stroških podjetja. Vsaka vrstica je določena z karakterizacijo stroška, njegovo velikostjo, stopnjo </w:t>
      </w:r>
      <w:proofErr w:type="spellStart"/>
      <w:r>
        <w:t>ddv</w:t>
      </w:r>
      <w:proofErr w:type="spellEnd"/>
      <w:r>
        <w:t>, in datumom. Tabela je namenjena predvsem za primerjavo delovanja (finančne uspešnosti) podjetja.</w:t>
      </w:r>
    </w:p>
    <w:p w:rsidR="00E01529" w:rsidRDefault="00E01529" w:rsidP="00E01529">
      <w:pPr>
        <w:pStyle w:val="Heading2"/>
        <w:numPr>
          <w:ilvl w:val="0"/>
          <w:numId w:val="2"/>
        </w:numPr>
      </w:pPr>
      <w:r>
        <w:t>TABELA: ARTIKLI</w:t>
      </w:r>
    </w:p>
    <w:p w:rsidR="00E01529" w:rsidRDefault="00E01529" w:rsidP="00E01529">
      <w:r>
        <w:t>V tej tabeli imamo shranjene podatke o artiklih, ki se prodajajo.</w:t>
      </w:r>
    </w:p>
    <w:p w:rsidR="00E01529" w:rsidRDefault="00E01529" w:rsidP="00E01529">
      <w:pPr>
        <w:pStyle w:val="Heading2"/>
        <w:numPr>
          <w:ilvl w:val="0"/>
          <w:numId w:val="2"/>
        </w:numPr>
      </w:pPr>
      <w:r>
        <w:t>TABELA: PRODANI ARTIKLI</w:t>
      </w:r>
    </w:p>
    <w:p w:rsidR="00E01529" w:rsidRPr="00E01529" w:rsidRDefault="00E01529" w:rsidP="00E01529">
      <w:r>
        <w:t>T tej tabeli pa imamo shranjene vse prodane artikle, ki se sklicujejo na ustrezne račune.</w:t>
      </w:r>
      <w:bookmarkStart w:id="0" w:name="_GoBack"/>
      <w:bookmarkEnd w:id="0"/>
    </w:p>
    <w:sectPr w:rsidR="00E01529" w:rsidRPr="00E015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72E1"/>
    <w:multiLevelType w:val="hybridMultilevel"/>
    <w:tmpl w:val="367ED196"/>
    <w:lvl w:ilvl="0" w:tplc="4B6038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549D4"/>
    <w:multiLevelType w:val="hybridMultilevel"/>
    <w:tmpl w:val="275E8F6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B8A"/>
    <w:rsid w:val="002867D3"/>
    <w:rsid w:val="004A6B14"/>
    <w:rsid w:val="00600A4C"/>
    <w:rsid w:val="007B4B8A"/>
    <w:rsid w:val="00AD0188"/>
    <w:rsid w:val="00AE6B14"/>
    <w:rsid w:val="00E0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0D269B-FF80-41C0-8938-1AFBDA8C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B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B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5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B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B4B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4B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E6B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152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C446818D.dotm</Template>
  <TotalTime>82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Avtera d.o.o.</Company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Potočnik</dc:creator>
  <cp:lastModifiedBy>Jan Potočnik</cp:lastModifiedBy>
  <cp:revision>5</cp:revision>
  <dcterms:created xsi:type="dcterms:W3CDTF">2014-11-23T20:42:00Z</dcterms:created>
  <dcterms:modified xsi:type="dcterms:W3CDTF">2014-12-01T09:50:00Z</dcterms:modified>
</cp:coreProperties>
</file>